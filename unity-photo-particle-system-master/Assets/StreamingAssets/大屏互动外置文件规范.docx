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大屏互动外置文件规范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大事件外置文件规范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外置文件夹名字命名为“大事件”文件夹</w:t>
      </w:r>
      <w:r>
        <w:drawing>
          <wp:inline distT="0" distB="0" distL="114300" distR="114300">
            <wp:extent cx="83820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每个年代一个文件夹，放在大事件根目录下，后期增加的2021,2022,2023等文件夹都是放在这个文件夹下</w:t>
      </w:r>
      <w:r>
        <w:drawing>
          <wp:inline distT="0" distB="0" distL="114300" distR="114300">
            <wp:extent cx="4942840" cy="35521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每个年代文件夹里面，可放多个该年代产生的事件，每个事件一个文件夹，如图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14240" cy="15811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如果有多个事件，依上图命名为</w:t>
      </w:r>
      <w:r>
        <w:rPr>
          <w:rFonts w:hint="eastAsia"/>
          <w:lang w:val="en-US" w:eastAsia="zh-CN"/>
        </w:rPr>
        <w:t>2001_001  2001_002  2001_003  2001_004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事件文件夹里应包含该事件的文本描述，事件图片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文本描述要求，规定用txt文件保存，保存为UTF8格式。不可用word文档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3456940" cy="771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如图</w:t>
      </w:r>
      <w:r>
        <w:drawing>
          <wp:inline distT="0" distB="0" distL="114300" distR="114300">
            <wp:extent cx="5266055" cy="296227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事件图片要求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图片大小一定长宽不允许超过1024，比如2000:1000，不合法，500:3000不合法，长和宽不大于1024才算正确 比如，768:500   500:1000   300:400  1024:1024  1024:512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图片格式为jpg,JPG,png,PNG格式，其他格式的图片不支持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事件图片支持多个，意思是说在一个事件文件夹下，可放多个图片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卓越风采头像文件外置规范要求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外置文件夹名字命名为“卓越风采”文件夹</w:t>
      </w:r>
      <w:r>
        <w:drawing>
          <wp:inline distT="0" distB="0" distL="114300" distR="114300">
            <wp:extent cx="1152525" cy="21907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卓越风采目录下总共有三个文件夹，MDRT达标榜，MDRT荣誉榜，双百万达成，如图</w:t>
      </w:r>
      <w:r>
        <w:drawing>
          <wp:inline distT="0" distB="0" distL="114300" distR="114300">
            <wp:extent cx="2552700" cy="6286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在这三个文件夹下面，放着对应的人物文件夹，如图，文件夹名字命名为人物名字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875" cy="1009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每个人物文件夹应包含人物描述，</w:t>
      </w:r>
      <w:r>
        <w:rPr>
          <w:rFonts w:hint="eastAsia"/>
          <w:b/>
          <w:bCs/>
          <w:color w:val="FF0000"/>
          <w:lang w:eastAsia="zh-CN"/>
        </w:rPr>
        <w:t>人物的大头照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人物描述文件</w:t>
      </w:r>
      <w:r>
        <w:rPr>
          <w:rFonts w:hint="eastAsia"/>
          <w:lang w:val="en-US" w:eastAsia="zh-CN"/>
        </w:rPr>
        <w:t>规定用txt文件保存，保存为UTF8格式。不可用word文档。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txt文档保存格式必须为UTF8格式如图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933065"/>
            <wp:effectExtent l="0" t="0" r="381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人物大头照 规定用jpg格式或者png格式保存，大小为512*512，不可用全身照来代替，因为程序无法识别头部自动裁切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32585" cy="2472055"/>
            <wp:effectExtent l="0" t="0" r="571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28290" cy="2828290"/>
            <wp:effectExtent l="0" t="0" r="10160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公司介绍，文件夹外置规范要求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1,外置文件夹名字命名为“公司介绍”文件夹</w:t>
      </w:r>
      <w:r>
        <w:drawing>
          <wp:inline distT="0" distB="0" distL="114300" distR="114300">
            <wp:extent cx="1466850" cy="2095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2,在这个文件夹下面，放着六个文件夹  产品体系，服务体系 ，股东概况 ，基本信息，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企业介绍</w:t>
      </w:r>
      <w:r>
        <w:rPr>
          <w:rFonts w:hint="eastAsia"/>
          <w:lang w:val="en-US" w:eastAsia="zh-CN"/>
        </w:rPr>
        <w:t>，荣誉奖项     如图所示</w:t>
      </w:r>
    </w:p>
    <w:p>
      <w:r>
        <w:drawing>
          <wp:inline distT="0" distB="0" distL="114300" distR="114300">
            <wp:extent cx="2105025" cy="129540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</w:t>
      </w:r>
      <w:r>
        <w:rPr>
          <w:rFonts w:hint="eastAsia"/>
          <w:color w:val="FF0000"/>
          <w:lang w:val="en-US" w:eastAsia="zh-CN"/>
        </w:rPr>
        <w:t>也可以放视频，并且可以放多个视频，播放顺序由名字决定，规定浏览完图片后才播放视频。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产品体系文件夹</w:t>
      </w:r>
    </w:p>
    <w:p>
      <w:r>
        <w:drawing>
          <wp:inline distT="0" distB="0" distL="114300" distR="114300">
            <wp:extent cx="2780665" cy="1504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私享传家，文件夹外置规范要求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外置文件夹名字命名为“私享传家”文件夹</w:t>
      </w:r>
      <w:r>
        <w:drawing>
          <wp:inline distT="0" distB="0" distL="114300" distR="114300">
            <wp:extent cx="981075" cy="228600"/>
            <wp:effectExtent l="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在这个文件夹下面，放着3个文件夹  品牌介绍，传家增值服务介绍 ，大湾区高净值中心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如图所示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28775" cy="609600"/>
            <wp:effectExtent l="0" t="0" r="9525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3,每个文件夹下可放多张图片，格式为jpg,或者png格式，其他格式不支持,   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传家增值服务介绍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495550" cy="2247900"/>
            <wp:effectExtent l="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所有文件夹的根目录路径为：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zxdp.exe所在的目录的，文件夹下的zxdp_Data/StreamingAssets文件夹，该目录下所有文件夹名字目前不支持改动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如图所示，</w:t>
      </w:r>
    </w:p>
    <w:p>
      <w:r>
        <w:drawing>
          <wp:inline distT="0" distB="0" distL="114300" distR="114300">
            <wp:extent cx="5271135" cy="2514600"/>
            <wp:effectExtent l="0" t="0" r="5715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B6ABAF"/>
    <w:multiLevelType w:val="singleLevel"/>
    <w:tmpl w:val="A6B6ABAF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C39AD098"/>
    <w:multiLevelType w:val="singleLevel"/>
    <w:tmpl w:val="C39AD098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71C7FD7"/>
    <w:multiLevelType w:val="singleLevel"/>
    <w:tmpl w:val="F71C7FD7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0E816A46"/>
    <w:multiLevelType w:val="singleLevel"/>
    <w:tmpl w:val="0E816A46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4">
    <w:nsid w:val="5DCA6B13"/>
    <w:multiLevelType w:val="singleLevel"/>
    <w:tmpl w:val="5DCA6B1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D639D42"/>
    <w:multiLevelType w:val="singleLevel"/>
    <w:tmpl w:val="6D639D4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131C6"/>
    <w:rsid w:val="01EE5DD9"/>
    <w:rsid w:val="02373B5B"/>
    <w:rsid w:val="02C5581A"/>
    <w:rsid w:val="031F5653"/>
    <w:rsid w:val="04D55850"/>
    <w:rsid w:val="073E48B2"/>
    <w:rsid w:val="08F770AC"/>
    <w:rsid w:val="0F73672C"/>
    <w:rsid w:val="13851F1C"/>
    <w:rsid w:val="145F5CBB"/>
    <w:rsid w:val="180243BA"/>
    <w:rsid w:val="19F545CA"/>
    <w:rsid w:val="21B76CB3"/>
    <w:rsid w:val="24C30973"/>
    <w:rsid w:val="25081A3E"/>
    <w:rsid w:val="26765DE1"/>
    <w:rsid w:val="28865351"/>
    <w:rsid w:val="295A35FF"/>
    <w:rsid w:val="2AB131C6"/>
    <w:rsid w:val="2B6C2732"/>
    <w:rsid w:val="2D1D28BA"/>
    <w:rsid w:val="2D8B22C5"/>
    <w:rsid w:val="2DC62B86"/>
    <w:rsid w:val="2E001455"/>
    <w:rsid w:val="2FD40A47"/>
    <w:rsid w:val="32BB60AA"/>
    <w:rsid w:val="34611E56"/>
    <w:rsid w:val="364935F7"/>
    <w:rsid w:val="3BF1333F"/>
    <w:rsid w:val="3E6B7A14"/>
    <w:rsid w:val="3F567426"/>
    <w:rsid w:val="3F9D69D8"/>
    <w:rsid w:val="408D7644"/>
    <w:rsid w:val="432349AE"/>
    <w:rsid w:val="46E56048"/>
    <w:rsid w:val="48246C7E"/>
    <w:rsid w:val="490656B4"/>
    <w:rsid w:val="4AA20D55"/>
    <w:rsid w:val="4DDB5D51"/>
    <w:rsid w:val="4F135D30"/>
    <w:rsid w:val="4F176978"/>
    <w:rsid w:val="4F6B4D15"/>
    <w:rsid w:val="502A1AF7"/>
    <w:rsid w:val="528279B5"/>
    <w:rsid w:val="537D2480"/>
    <w:rsid w:val="53D3099C"/>
    <w:rsid w:val="5BD02863"/>
    <w:rsid w:val="5D085633"/>
    <w:rsid w:val="5EF27DBD"/>
    <w:rsid w:val="62B47726"/>
    <w:rsid w:val="62C33B2D"/>
    <w:rsid w:val="63541607"/>
    <w:rsid w:val="68606748"/>
    <w:rsid w:val="69C60B13"/>
    <w:rsid w:val="6AC02CFB"/>
    <w:rsid w:val="6CAF1C21"/>
    <w:rsid w:val="6D535020"/>
    <w:rsid w:val="75952F1F"/>
    <w:rsid w:val="7BA203BC"/>
    <w:rsid w:val="7E57672C"/>
    <w:rsid w:val="7E68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2020-06-21T12:59:00Z</dcterms:created>
  <dc:creator>路上</dc:creator>
  <cp:lastModifiedBy>路上</cp:lastModifiedBy>
  <dcterms:modified xsi:type="dcterms:W3CDTF">2020-07-04T08:52:53Z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