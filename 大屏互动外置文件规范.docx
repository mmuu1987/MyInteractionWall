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每个人物一个文件夹，放在卓越风采根目录下 如图</w:t>
      </w:r>
      <w:r>
        <w:drawing>
          <wp:inline distT="0" distB="0" distL="114300" distR="114300">
            <wp:extent cx="4771390" cy="1152525"/>
            <wp:effectExtent l="0" t="0" r="1016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962275"/>
            <wp:effectExtent l="0" t="0" r="1079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</w:t>
      </w:r>
      <w:bookmarkStart w:id="0" w:name="_GoBack"/>
      <w:bookmarkEnd w:id="0"/>
      <w:r>
        <w:rPr>
          <w:rFonts w:hint="eastAsia"/>
          <w:lang w:val="en-US" w:eastAsia="zh-CN"/>
        </w:rPr>
        <w:t>照来代替，因为程序无法识别头部自动裁切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2C5581A"/>
    <w:rsid w:val="031F5653"/>
    <w:rsid w:val="073E48B2"/>
    <w:rsid w:val="08F770AC"/>
    <w:rsid w:val="13851F1C"/>
    <w:rsid w:val="145F5CBB"/>
    <w:rsid w:val="180243BA"/>
    <w:rsid w:val="21B76CB3"/>
    <w:rsid w:val="2AB131C6"/>
    <w:rsid w:val="2B6C2732"/>
    <w:rsid w:val="2D8B22C5"/>
    <w:rsid w:val="2E001455"/>
    <w:rsid w:val="32BB60AA"/>
    <w:rsid w:val="34611E56"/>
    <w:rsid w:val="3F567426"/>
    <w:rsid w:val="3F9D69D8"/>
    <w:rsid w:val="408D7644"/>
    <w:rsid w:val="4DDB5D51"/>
    <w:rsid w:val="4F135D30"/>
    <w:rsid w:val="4F176978"/>
    <w:rsid w:val="4F6B4D15"/>
    <w:rsid w:val="502A1AF7"/>
    <w:rsid w:val="5BD02863"/>
    <w:rsid w:val="62B47726"/>
    <w:rsid w:val="62C33B2D"/>
    <w:rsid w:val="63541607"/>
    <w:rsid w:val="6D535020"/>
    <w:rsid w:val="75952F1F"/>
    <w:rsid w:val="7BA203BC"/>
    <w:rsid w:val="7E6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路上</cp:lastModifiedBy>
  <dcterms:modified xsi:type="dcterms:W3CDTF">2020-06-21T13:59:20Z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